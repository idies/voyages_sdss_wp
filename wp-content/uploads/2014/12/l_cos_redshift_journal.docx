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BC31354" w14:textId="77777777" w:rsidR="00C3157F" w:rsidRDefault="00726C99" w:rsidP="00C3157F">
      <w:pPr>
        <w:pStyle w:val="Heading1"/>
        <w:ind w:left="630" w:hanging="450"/>
      </w:pPr>
      <w:r>
        <w:rPr>
          <w:noProof/>
        </w:rPr>
        <w:pict w14:anchorId="0AB8DA7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54pt;margin-top:132pt;width:7in;height:606pt;z-index:251659264;mso-wrap-edited:f;mso-position-horizontal-relative:page;mso-position-vertical-relative:page" wrapcoords="0 0 21600 0 21600 21600 0 21600 0 0" mv:complextextbox="1" filled="f" stroked="f">
            <v:fill o:detectmouseclick="t"/>
            <v:textbox style="mso-next-textbox:#_x0000_s1031" inset=",7.2pt,,7.2pt">
              <w:txbxContent>
                <w:p w14:paraId="616EEF67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Record the coordinates of your starting place.</w:t>
                  </w:r>
                </w:p>
                <w:p w14:paraId="77E31BF4" w14:textId="77777777" w:rsidR="00EC5827" w:rsidRPr="00EC07DA" w:rsidRDefault="00676033" w:rsidP="00EC5827">
                  <w:pPr>
                    <w:ind w:left="144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RA – </w:t>
                  </w:r>
                </w:p>
                <w:p w14:paraId="5EB4622A" w14:textId="77777777" w:rsidR="00EC5827" w:rsidRPr="00EC07DA" w:rsidRDefault="00676033" w:rsidP="00EC5827">
                  <w:pPr>
                    <w:ind w:left="144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Dec – </w:t>
                  </w:r>
                </w:p>
                <w:p w14:paraId="4926CF48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70EAD7D1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The instructions for this activity ask you to </w:t>
                  </w:r>
                  <w:r>
                    <w:rPr>
                      <w:sz w:val="22"/>
                    </w:rPr>
                    <w:t>observe spectra with a high (&gt;10</w:t>
                  </w:r>
                  <w:r w:rsidRPr="00EC07DA">
                    <w:rPr>
                      <w:sz w:val="22"/>
                    </w:rPr>
                    <w:t>) signal</w:t>
                  </w:r>
                  <w:r w:rsidR="002D5A7B">
                    <w:rPr>
                      <w:sz w:val="22"/>
                    </w:rPr>
                    <w:t>-</w:t>
                  </w:r>
                  <w:r w:rsidRPr="00EC07DA">
                    <w:rPr>
                      <w:sz w:val="22"/>
                    </w:rPr>
                    <w:t>to</w:t>
                  </w:r>
                  <w:r w:rsidR="002D5A7B">
                    <w:rPr>
                      <w:sz w:val="22"/>
                    </w:rPr>
                    <w:t>-</w:t>
                  </w:r>
                  <w:r w:rsidRPr="00EC07DA">
                    <w:rPr>
                      <w:sz w:val="22"/>
                    </w:rPr>
                    <w:t>noise ratio.  How does this step make it easier to observe spectra?</w:t>
                  </w:r>
                </w:p>
                <w:p w14:paraId="7C6664E2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7F392AF5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4F31F8C2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4B20F8C7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4AF4BD03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Record the range of redshifts captured in your SAS table for stars. </w:t>
                  </w:r>
                </w:p>
                <w:p w14:paraId="2A040A50" w14:textId="77777777" w:rsidR="00EC5827" w:rsidRPr="00EC07DA" w:rsidRDefault="00726C99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</w:p>
                <w:p w14:paraId="780C59F4" w14:textId="77777777" w:rsidR="00EC5827" w:rsidRPr="00EC07DA" w:rsidRDefault="00676033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Lowest redshift - </w:t>
                  </w:r>
                </w:p>
                <w:p w14:paraId="0CE3DD01" w14:textId="77777777" w:rsidR="00EC5827" w:rsidRPr="00EC07DA" w:rsidRDefault="00676033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Highest redshift  - </w:t>
                  </w:r>
                </w:p>
                <w:p w14:paraId="1CA2307A" w14:textId="77777777" w:rsidR="00EC5827" w:rsidRPr="00EC07DA" w:rsidRDefault="00676033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Range – </w:t>
                  </w:r>
                </w:p>
                <w:p w14:paraId="152A8C3E" w14:textId="77777777" w:rsidR="00EC5827" w:rsidRPr="00EC07DA" w:rsidRDefault="00726C99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</w:p>
                <w:p w14:paraId="1C52EAC9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Don’t forget to record any observations of the spectra that you are curious about.</w:t>
                  </w:r>
                </w:p>
                <w:p w14:paraId="3405E6B4" w14:textId="77777777" w:rsidR="00436C26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61705E61" w14:textId="77777777" w:rsidR="00436C26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2EE1AB05" w14:textId="77777777" w:rsidR="00436C26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226ABB5B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73A2520B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353274D8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The rest wavelength for Hydrogen Alpha is ____________.  Why do we need to know this number?</w:t>
                  </w:r>
                </w:p>
                <w:p w14:paraId="6BB95E41" w14:textId="77777777" w:rsidR="00436C26" w:rsidRDefault="00726C99" w:rsidP="00EC5827">
                  <w:pPr>
                    <w:rPr>
                      <w:sz w:val="22"/>
                    </w:rPr>
                  </w:pPr>
                </w:p>
                <w:p w14:paraId="4161D102" w14:textId="77777777" w:rsidR="00436C26" w:rsidRDefault="00726C99" w:rsidP="00EC5827">
                  <w:pPr>
                    <w:rPr>
                      <w:sz w:val="22"/>
                    </w:rPr>
                  </w:pPr>
                </w:p>
                <w:p w14:paraId="609C1B0F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5FC6E66A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6C8253C9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Record the observations you made while looking at the location of the Hydrogen Alpha lines of the stellar spectra.</w:t>
                  </w:r>
                </w:p>
                <w:p w14:paraId="5ED539B5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513BFFA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51B8B0E3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566D0DA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4467139C" w14:textId="77777777" w:rsidR="00436C26" w:rsidRDefault="00726C99" w:rsidP="00EC5827">
                  <w:pPr>
                    <w:rPr>
                      <w:sz w:val="22"/>
                    </w:rPr>
                  </w:pPr>
                </w:p>
                <w:p w14:paraId="41682E66" w14:textId="77777777" w:rsidR="00EC07DA" w:rsidRDefault="00726C99" w:rsidP="00EC5827">
                  <w:pPr>
                    <w:rPr>
                      <w:sz w:val="22"/>
                    </w:rPr>
                  </w:pPr>
                </w:p>
                <w:p w14:paraId="54C8DA04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860B8ED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Record the range of redshifts captured in your SAS table for galaxies. </w:t>
                  </w:r>
                </w:p>
                <w:p w14:paraId="71A31E08" w14:textId="77777777" w:rsidR="00EC5827" w:rsidRPr="00EC07DA" w:rsidRDefault="00726C99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</w:p>
                <w:p w14:paraId="19C4131E" w14:textId="77777777" w:rsidR="00EC5827" w:rsidRPr="00EC07DA" w:rsidRDefault="00676033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Lowest redshift - </w:t>
                  </w:r>
                </w:p>
                <w:p w14:paraId="121E2345" w14:textId="77777777" w:rsidR="00EC5827" w:rsidRPr="00EC07DA" w:rsidRDefault="00676033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Highest redshift  - </w:t>
                  </w:r>
                </w:p>
                <w:p w14:paraId="293BB87A" w14:textId="77777777" w:rsidR="00EC5827" w:rsidRPr="00EC07DA" w:rsidRDefault="00676033" w:rsidP="00EC5827">
                  <w:pPr>
                    <w:pStyle w:val="ListParagraph"/>
                    <w:ind w:left="21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Range – </w:t>
                  </w:r>
                </w:p>
                <w:p w14:paraId="7320F2D0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  <w:p w14:paraId="5210153D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2"/>
                    </w:rPr>
                  </w:pPr>
                  <w:r w:rsidRPr="00EC07DA">
                    <w:rPr>
                      <w:color w:val="222222"/>
                      <w:sz w:val="22"/>
                      <w:szCs w:val="13"/>
                      <w:shd w:val="clear" w:color="auto" w:fill="FFFFFF"/>
                    </w:rPr>
                    <w:t>Record your observations of galaxy spectra.  First note the number of lines recorded and then consider the following three things: the location of various lines, anything that changes, and anything that stays the same.</w:t>
                  </w:r>
                </w:p>
                <w:p w14:paraId="4E0BB2C8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1D67288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0AF49703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64520C21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AA8371D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6257274E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448BB806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F1F8C1B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84EBE0D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FDDD52F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C484B75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C83AA1C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Choose one of the patterns you noticed above. Restate the pattern to make a statement about spectra.   Create a collection of five spectra that demonstrate what you have written.  You will need to use a separate sheet.</w:t>
                  </w:r>
                </w:p>
                <w:p w14:paraId="2221CF83" w14:textId="77777777" w:rsidR="00EC5827" w:rsidRPr="00EC07DA" w:rsidRDefault="00676033" w:rsidP="00EC5827">
                  <w:pPr>
                    <w:ind w:left="36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 </w:t>
                  </w:r>
                </w:p>
                <w:p w14:paraId="0622982E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7"/>
                    </w:numPr>
                    <w:ind w:hanging="54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Using one of the galaxies that you observed in SAS, demonstrate the calculation for redshift. You need to report:</w:t>
                  </w:r>
                </w:p>
                <w:p w14:paraId="7834CA0A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1C37DDB7" w14:textId="77777777" w:rsidR="00EC5827" w:rsidRPr="00EC07DA" w:rsidRDefault="00676033" w:rsidP="00EC5827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>The galaxy or star you chose</w:t>
                  </w:r>
                </w:p>
                <w:p w14:paraId="26418787" w14:textId="77777777" w:rsidR="00EC5827" w:rsidRPr="00EC07DA" w:rsidRDefault="00676033" w:rsidP="00EC5827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The line you used to in your calculation</w:t>
                  </w:r>
                </w:p>
                <w:p w14:paraId="3AF91BE9" w14:textId="77777777" w:rsidR="00EC5827" w:rsidRPr="00EC07DA" w:rsidRDefault="00676033" w:rsidP="00EC5827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The rest and observed wavelen</w:t>
                  </w:r>
                  <w:r>
                    <w:rPr>
                      <w:sz w:val="22"/>
                    </w:rPr>
                    <w:t>g</w:t>
                  </w:r>
                  <w:r w:rsidRPr="00EC07DA">
                    <w:rPr>
                      <w:sz w:val="22"/>
                    </w:rPr>
                    <w:t>th of that line</w:t>
                  </w:r>
                </w:p>
                <w:p w14:paraId="01B099A2" w14:textId="77777777" w:rsidR="00EC5827" w:rsidRPr="00EC07DA" w:rsidRDefault="00676033" w:rsidP="00EC5827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The redshift equation and result</w:t>
                  </w:r>
                </w:p>
                <w:p w14:paraId="6F02831D" w14:textId="77777777" w:rsidR="00EC5827" w:rsidRPr="00EC07DA" w:rsidRDefault="00676033" w:rsidP="00EC5827">
                  <w:pPr>
                    <w:pStyle w:val="ListParagraph"/>
                    <w:numPr>
                      <w:ilvl w:val="1"/>
                      <w:numId w:val="7"/>
                    </w:num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The reported z</w:t>
                  </w:r>
                  <w:r w:rsidR="002D5A7B">
                    <w:rPr>
                      <w:sz w:val="22"/>
                    </w:rPr>
                    <w:t>-</w:t>
                  </w:r>
                  <w:bookmarkStart w:id="0" w:name="_GoBack"/>
                  <w:bookmarkEnd w:id="0"/>
                  <w:r w:rsidRPr="00EC07DA">
                    <w:rPr>
                      <w:sz w:val="22"/>
                    </w:rPr>
                    <w:t xml:space="preserve"> for that line from SAS</w:t>
                  </w:r>
                </w:p>
                <w:p w14:paraId="4E6CD045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3F7EC4A7" w14:textId="77777777" w:rsidR="00EC5827" w:rsidRPr="00EC07DA" w:rsidRDefault="00726C99" w:rsidP="00EC5827">
                  <w:pPr>
                    <w:rPr>
                      <w:sz w:val="22"/>
                    </w:rPr>
                  </w:pPr>
                </w:p>
                <w:p w14:paraId="7D4B0F7C" w14:textId="77777777" w:rsidR="00EC5827" w:rsidRPr="00EC07DA" w:rsidRDefault="00676033" w:rsidP="00EC5827">
                  <w:pPr>
                    <w:pStyle w:val="ListParagraph"/>
                    <w:numPr>
                      <w:ilvl w:val="0"/>
                      <w:numId w:val="7"/>
                    </w:numPr>
                    <w:ind w:hanging="450"/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 xml:space="preserve"> Describe what you observed when working with the Redshift simulator.  </w:t>
                  </w:r>
                </w:p>
                <w:p w14:paraId="439DF990" w14:textId="77777777" w:rsidR="00EC5827" w:rsidRPr="00EC07DA" w:rsidRDefault="00726C99" w:rsidP="00EC5827">
                  <w:pPr>
                    <w:pStyle w:val="ListParagraph"/>
                    <w:rPr>
                      <w:sz w:val="22"/>
                    </w:rPr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 w14:anchorId="70A2E584">
          <v:shape id="_x0000_s1026" type="#_x0000_t202" style="position:absolute;left:0;text-align:left;margin-left:.35pt;margin-top:36pt;width:7in;height:42pt;z-index:251658240;mso-wrap-edited:f" wrapcoords="0 0 21600 0 21600 21600 0 21600 0 0" filled="f" stroked="f">
            <v:fill o:detectmouseclick="t"/>
            <v:textbox inset=",7.2pt,,7.2pt">
              <w:txbxContent>
                <w:p w14:paraId="12DA146D" w14:textId="77777777" w:rsidR="00EC5827" w:rsidRPr="00EC07DA" w:rsidRDefault="00676033">
                  <w:pPr>
                    <w:rPr>
                      <w:sz w:val="22"/>
                    </w:rPr>
                  </w:pPr>
                  <w:r w:rsidRPr="00EC07DA">
                    <w:rPr>
                      <w:sz w:val="22"/>
                    </w:rPr>
                    <w:t>Don’t forget to record data and observations as you work through this activity. All</w:t>
                  </w:r>
                  <w:r w:rsidR="002D5A7B">
                    <w:rPr>
                      <w:sz w:val="22"/>
                    </w:rPr>
                    <w:t xml:space="preserve"> of</w:t>
                  </w:r>
                  <w:r w:rsidRPr="00EC07DA">
                    <w:rPr>
                      <w:sz w:val="22"/>
                    </w:rPr>
                    <w:t xml:space="preserve"> the questions and reminders</w:t>
                  </w:r>
                  <w:r>
                    <w:rPr>
                      <w:sz w:val="22"/>
                    </w:rPr>
                    <w:t xml:space="preserve"> from the activity</w:t>
                  </w:r>
                  <w:r w:rsidRPr="00EC07DA">
                    <w:rPr>
                      <w:sz w:val="22"/>
                    </w:rPr>
                    <w:t xml:space="preserve"> are listed in order below.</w:t>
                  </w:r>
                </w:p>
              </w:txbxContent>
            </v:textbox>
            <w10:wrap type="tight"/>
          </v:shape>
        </w:pict>
      </w:r>
      <w:r w:rsidR="00676033">
        <w:t>Launch Cosmos - Redshift</w:t>
      </w:r>
    </w:p>
    <w:p w14:paraId="25C95063" w14:textId="77777777" w:rsidR="00C3157F" w:rsidRDefault="00726C99" w:rsidP="00C3157F">
      <w:r>
        <w:rPr>
          <w:noProof/>
        </w:rPr>
        <w:lastRenderedPageBreak/>
        <w:pict w14:anchorId="344BFFAD">
          <v:shape id="_x0000_s1031" type="#_x0000_t202" style="position:absolute;margin-left:54pt;margin-top:54pt;width:7in;height:562.5pt;z-index:251660288;mso-wrap-edited:f;mso-position-horizontal-relative:page;mso-position-vertical-relative:page" wrapcoords="0 0 21600 0 21600 21600 0 21600 0 0" mv:complextextbox="1" filled="f" stroked="f">
            <v:fill o:detectmouseclick="t"/>
            <v:textbox style="mso-next-textbox:#_x0000_s1031" inset=",7.2pt,,7.2pt">
              <w:txbxContent/>
            </v:textbox>
            <w10:wrap type="tight" anchorx="page" anchory="page"/>
          </v:shape>
        </w:pict>
      </w:r>
    </w:p>
    <w:p w14:paraId="371DBBC2" w14:textId="77777777" w:rsidR="00C3157F" w:rsidRDefault="00C3157F"/>
    <w:sectPr w:rsidR="00C3157F" w:rsidSect="00C3157F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5D33116" w14:textId="77777777" w:rsidR="00726C99" w:rsidRDefault="00726C99">
      <w:r>
        <w:separator/>
      </w:r>
    </w:p>
  </w:endnote>
  <w:endnote w:type="continuationSeparator" w:id="0">
    <w:p w14:paraId="22E862A8" w14:textId="77777777" w:rsidR="00726C99" w:rsidRDefault="0072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E462BE" w14:textId="77777777" w:rsidR="00EC5827" w:rsidRDefault="00676033" w:rsidP="00C31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D17CC" w14:textId="77777777" w:rsidR="00EC5827" w:rsidRDefault="00726C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F7B2BE" w14:textId="77777777" w:rsidR="00EC5827" w:rsidRDefault="00676033" w:rsidP="00C31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C99">
      <w:rPr>
        <w:rStyle w:val="PageNumber"/>
      </w:rPr>
      <w:t>2</w:t>
    </w:r>
    <w:r>
      <w:rPr>
        <w:rStyle w:val="PageNumber"/>
      </w:rPr>
      <w:fldChar w:fldCharType="end"/>
    </w:r>
  </w:p>
  <w:p w14:paraId="1B91081B" w14:textId="77777777" w:rsidR="00EC5827" w:rsidRDefault="00726C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37514C7" w14:textId="77777777" w:rsidR="00726C99" w:rsidRDefault="00726C99">
      <w:r>
        <w:separator/>
      </w:r>
    </w:p>
  </w:footnote>
  <w:footnote w:type="continuationSeparator" w:id="0">
    <w:p w14:paraId="57B8D5D0" w14:textId="77777777" w:rsidR="00726C99" w:rsidRDefault="00726C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4B062A" w14:textId="77777777" w:rsidR="00EC5827" w:rsidRDefault="00726C99">
    <w:pPr>
      <w:pStyle w:val="Header"/>
    </w:pPr>
    <w:r>
      <w:rPr>
        <w:noProof/>
      </w:rPr>
      <w:pict w14:anchorId="43698D92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14:paraId="02B8FB23" w14:textId="77777777" w:rsidR="00EC5827" w:rsidRDefault="00676033" w:rsidP="00C3157F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7F4AFF" w14:textId="77777777" w:rsidR="00EC5827" w:rsidRDefault="00726C99">
    <w:pPr>
      <w:pStyle w:val="Header"/>
    </w:pPr>
    <w:r>
      <w:rPr>
        <w:noProof/>
      </w:rPr>
      <w:pict w14:anchorId="4368E0FF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14:paraId="11090965" w14:textId="77777777" w:rsidR="00EC5827" w:rsidRPr="00EC5827" w:rsidRDefault="00676033" w:rsidP="00C3157F">
                <w:pPr>
                  <w:pStyle w:val="Header"/>
                  <w:rPr>
                    <w:rFonts w:ascii="Arial" w:hAnsi="Arial"/>
                    <w:b/>
                  </w:rPr>
                </w:pPr>
                <w:proofErr w:type="spellStart"/>
                <w:r w:rsidRPr="00EC5827">
                  <w:rPr>
                    <w:rFonts w:ascii="Arial" w:hAnsi="Arial"/>
                    <w:b/>
                  </w:rPr>
                  <w:t>SkyServer</w:t>
                </w:r>
                <w:proofErr w:type="spellEnd"/>
                <w:r w:rsidRPr="00EC5827">
                  <w:rPr>
                    <w:rFonts w:ascii="Arial" w:hAnsi="Arial"/>
                    <w:b/>
                  </w:rPr>
                  <w:t xml:space="preserve"> Voyages Journal</w:t>
                </w:r>
              </w:p>
              <w:p w14:paraId="22BA31DF" w14:textId="77777777" w:rsidR="00EC5827" w:rsidRPr="00EC5827" w:rsidRDefault="00726C99" w:rsidP="00C3157F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676033">
      <w:rPr>
        <w:noProof/>
      </w:rPr>
      <w:drawing>
        <wp:anchor distT="0" distB="0" distL="114300" distR="114300" simplePos="0" relativeHeight="251662336" behindDoc="0" locked="0" layoutInCell="1" allowOverlap="1" wp14:anchorId="298C7100" wp14:editId="0BD7E917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 w14:anchorId="7515D3E5">
        <v:shape id="_x0000_s2056" type="#_x0000_t202" style="position:absolute;margin-left:367.5pt;margin-top:18pt;width:255pt;height:49.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14:paraId="216EF582" w14:textId="77777777" w:rsidR="00EC5827" w:rsidRPr="00EC5827" w:rsidRDefault="00676033" w:rsidP="00C3157F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14:paraId="38CD48E1" w14:textId="77777777" w:rsidR="00EC5827" w:rsidRPr="00EC5827" w:rsidRDefault="00676033" w:rsidP="00C3157F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5"/>
    <w:docVar w:name="OpenInPublishingView" w:val="0"/>
  </w:docVars>
  <w:rsids>
    <w:rsidRoot w:val="00C3157F"/>
    <w:rsid w:val="002D5A7B"/>
    <w:rsid w:val="00676033"/>
    <w:rsid w:val="00726C99"/>
    <w:rsid w:val="00C31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71A45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Student%20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Journal.dotx</Template>
  <TotalTime>246</TotalTime>
  <Pages>2</Pages>
  <Words>4</Words>
  <Characters>26</Characters>
  <Application>Microsoft Macintosh Word</Application>
  <DocSecurity>0</DocSecurity>
  <Lines>1</Lines>
  <Paragraphs>1</Paragraphs>
  <ScaleCrop>false</ScaleCrop>
  <Company>Educational Consultant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Erika Danou</cp:lastModifiedBy>
  <cp:revision>5</cp:revision>
  <cp:lastPrinted>2013-10-23T16:07:00Z</cp:lastPrinted>
  <dcterms:created xsi:type="dcterms:W3CDTF">2013-09-20T13:19:00Z</dcterms:created>
  <dcterms:modified xsi:type="dcterms:W3CDTF">2014-09-19T15:11:00Z</dcterms:modified>
</cp:coreProperties>
</file>