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2F6C6" w14:textId="77777777" w:rsidR="008A0EEF" w:rsidRDefault="008A0EEF" w:rsidP="008A0EEF">
      <w:pPr>
        <w:pStyle w:val="Heading1"/>
      </w:pPr>
      <w:r>
        <w:t xml:space="preserve">Launch to the Milky Way </w:t>
      </w:r>
      <w:r w:rsidR="008556CF">
        <w:t>–</w:t>
      </w:r>
      <w:r>
        <w:t xml:space="preserve"> </w:t>
      </w:r>
      <w:r w:rsidR="008556CF">
        <w:t>Comparing Curves</w:t>
      </w:r>
    </w:p>
    <w:p w14:paraId="0121D0F8" w14:textId="77777777" w:rsidR="008A0EEF" w:rsidRPr="0089101A" w:rsidRDefault="008A0EEF" w:rsidP="008A0EEF">
      <w:pPr>
        <w:rPr>
          <w:sz w:val="16"/>
        </w:rPr>
      </w:pPr>
    </w:p>
    <w:p w14:paraId="095A65B5" w14:textId="77777777" w:rsidR="008A0EEF" w:rsidRPr="00EC07DA" w:rsidRDefault="008A0EEF" w:rsidP="008A0EEF">
      <w:pPr>
        <w:rPr>
          <w:sz w:val="22"/>
        </w:rPr>
      </w:pPr>
      <w:r w:rsidRPr="00EC07DA">
        <w:rPr>
          <w:sz w:val="22"/>
        </w:rPr>
        <w:t xml:space="preserve">Don’t forget to record data and observations as you work through this activity. All </w:t>
      </w:r>
      <w:r w:rsidR="00513A87">
        <w:rPr>
          <w:sz w:val="22"/>
        </w:rPr>
        <w:t xml:space="preserve">of </w:t>
      </w:r>
      <w:r w:rsidRPr="00EC07DA">
        <w:rPr>
          <w:sz w:val="22"/>
        </w:rPr>
        <w:t>the questions and reminders</w:t>
      </w:r>
      <w:r>
        <w:rPr>
          <w:sz w:val="22"/>
        </w:rPr>
        <w:t xml:space="preserve"> from the activity</w:t>
      </w:r>
      <w:r w:rsidRPr="00EC07DA">
        <w:rPr>
          <w:sz w:val="22"/>
        </w:rPr>
        <w:t xml:space="preserve"> are listed in order below.</w:t>
      </w:r>
    </w:p>
    <w:p w14:paraId="6BFC794A" w14:textId="77777777" w:rsidR="008556CF" w:rsidRDefault="008556CF"/>
    <w:p w14:paraId="4FC5FB7D" w14:textId="77777777" w:rsidR="007A6BE3" w:rsidRDefault="008A0EEF" w:rsidP="008A0EEF">
      <w:pPr>
        <w:pStyle w:val="ListParagraph"/>
        <w:numPr>
          <w:ilvl w:val="0"/>
          <w:numId w:val="8"/>
        </w:numPr>
      </w:pPr>
      <w:r>
        <w:t>What is a spectrograph?  What kinds of data are produced by this technology?</w:t>
      </w:r>
    </w:p>
    <w:p w14:paraId="794DC658" w14:textId="77777777" w:rsidR="007A6BE3" w:rsidRDefault="007A6BE3" w:rsidP="007A6BE3"/>
    <w:p w14:paraId="37BF194D" w14:textId="77777777" w:rsidR="007A6BE3" w:rsidRDefault="007A6BE3" w:rsidP="007A6BE3"/>
    <w:p w14:paraId="393A7837" w14:textId="77777777" w:rsidR="007A6BE3" w:rsidRDefault="007A6BE3" w:rsidP="007A6BE3"/>
    <w:p w14:paraId="13229646" w14:textId="77777777" w:rsidR="008A0EEF" w:rsidRDefault="008A0EEF" w:rsidP="007A6BE3"/>
    <w:p w14:paraId="30EBA910" w14:textId="77777777" w:rsidR="007A6BE3" w:rsidRDefault="007A6BE3" w:rsidP="008A0EEF">
      <w:pPr>
        <w:pStyle w:val="ListParagraph"/>
        <w:numPr>
          <w:ilvl w:val="0"/>
          <w:numId w:val="8"/>
        </w:numPr>
      </w:pPr>
      <w:r>
        <w:t xml:space="preserve">In this activity you will use spectrographic data.  There is a lot of information contained in a spectrum. </w:t>
      </w:r>
      <w:r w:rsidR="00513A87">
        <w:t xml:space="preserve"> </w:t>
      </w:r>
      <w:r w:rsidR="007443DC">
        <w:t>The overall shape</w:t>
      </w:r>
      <w:r w:rsidR="00235CAE">
        <w:t xml:space="preserve"> or continuum</w:t>
      </w:r>
      <w:r w:rsidR="007443DC">
        <w:t xml:space="preserve"> of the graph is </w:t>
      </w:r>
      <w:r w:rsidR="00235CAE">
        <w:t xml:space="preserve">our focus here.  </w:t>
      </w:r>
      <w:r w:rsidR="00B56D61">
        <w:t>What do you know about the continuum of a spectrum graph? Review Preflight – SDSS Spectrum Graphs if you need help.</w:t>
      </w:r>
      <w:r w:rsidR="00235CAE">
        <w:t xml:space="preserve">  </w:t>
      </w:r>
    </w:p>
    <w:p w14:paraId="5BC1960A" w14:textId="77777777" w:rsidR="007A6BE3" w:rsidRDefault="007A6BE3" w:rsidP="007A6BE3"/>
    <w:p w14:paraId="2CA5E58F" w14:textId="77777777" w:rsidR="007A6BE3" w:rsidRDefault="007A6BE3" w:rsidP="007A6BE3"/>
    <w:p w14:paraId="73647650" w14:textId="77777777" w:rsidR="007A6BE3" w:rsidRDefault="007A6BE3" w:rsidP="007A6BE3"/>
    <w:p w14:paraId="701BD352" w14:textId="77777777" w:rsidR="007A6BE3" w:rsidRDefault="007A6BE3" w:rsidP="007A6BE3"/>
    <w:p w14:paraId="7686DF28" w14:textId="77777777" w:rsidR="007A6BE3" w:rsidRDefault="007A6BE3" w:rsidP="007A6BE3"/>
    <w:p w14:paraId="2F2BF0CD" w14:textId="77777777" w:rsidR="007A6BE3" w:rsidRDefault="007A6BE3" w:rsidP="007A6BE3"/>
    <w:p w14:paraId="43C1B845" w14:textId="77777777" w:rsidR="007A6BE3" w:rsidRDefault="007A6BE3" w:rsidP="008A0EEF">
      <w:pPr>
        <w:pStyle w:val="ListParagraph"/>
        <w:numPr>
          <w:ilvl w:val="0"/>
          <w:numId w:val="8"/>
        </w:numPr>
      </w:pPr>
      <w:r>
        <w:t>Record your starting place in the sky for this activity.</w:t>
      </w:r>
    </w:p>
    <w:p w14:paraId="79C71A10" w14:textId="77777777" w:rsidR="008C13B7" w:rsidRDefault="008C13B7" w:rsidP="007A6BE3">
      <w:pPr>
        <w:pStyle w:val="ListParagraph"/>
      </w:pPr>
    </w:p>
    <w:p w14:paraId="663FC056" w14:textId="77777777" w:rsidR="007A6BE3" w:rsidRDefault="007A6BE3" w:rsidP="007A6BE3">
      <w:pPr>
        <w:pStyle w:val="ListParagraph"/>
      </w:pPr>
    </w:p>
    <w:p w14:paraId="36C28C11" w14:textId="77777777" w:rsidR="007A6BE3" w:rsidRDefault="007A6BE3" w:rsidP="007A6BE3">
      <w:pPr>
        <w:pStyle w:val="ListParagraph"/>
      </w:pPr>
    </w:p>
    <w:p w14:paraId="6084466F" w14:textId="77777777" w:rsidR="008C13B7" w:rsidRDefault="007A6BE3" w:rsidP="008A0EEF">
      <w:pPr>
        <w:pStyle w:val="ListParagraph"/>
        <w:numPr>
          <w:ilvl w:val="0"/>
          <w:numId w:val="8"/>
        </w:numPr>
      </w:pPr>
      <w:r>
        <w:t xml:space="preserve">Describe the differences you observe between spectra with </w:t>
      </w:r>
      <w:r w:rsidR="004D1C17">
        <w:t>different signal</w:t>
      </w:r>
      <w:r w:rsidR="00513A87">
        <w:t>-</w:t>
      </w:r>
      <w:r w:rsidR="004D1C17">
        <w:t>to</w:t>
      </w:r>
      <w:r w:rsidR="00513A87">
        <w:t>-</w:t>
      </w:r>
      <w:r w:rsidR="004D1C17">
        <w:t>noise ratios.</w:t>
      </w:r>
    </w:p>
    <w:p w14:paraId="4D8EFD7F" w14:textId="77777777" w:rsidR="008C13B7" w:rsidRDefault="008C13B7" w:rsidP="008C13B7"/>
    <w:p w14:paraId="019FBD91" w14:textId="77777777" w:rsidR="008C13B7" w:rsidRDefault="008C13B7" w:rsidP="008C13B7"/>
    <w:p w14:paraId="683821A4" w14:textId="77777777" w:rsidR="008C13B7" w:rsidRDefault="008C13B7" w:rsidP="008C13B7"/>
    <w:p w14:paraId="4C6F72BC" w14:textId="77777777" w:rsidR="008C13B7" w:rsidRDefault="008C13B7" w:rsidP="008C13B7"/>
    <w:p w14:paraId="6A9179A6" w14:textId="77777777" w:rsidR="008C13B7" w:rsidRDefault="008C13B7" w:rsidP="008C13B7"/>
    <w:p w14:paraId="69F4CFF6" w14:textId="77777777" w:rsidR="004D1C17" w:rsidRDefault="004D1C17" w:rsidP="008C13B7"/>
    <w:p w14:paraId="6FDAF777" w14:textId="77777777" w:rsidR="008C13B7" w:rsidRDefault="008C13B7" w:rsidP="008A0EEF">
      <w:pPr>
        <w:pStyle w:val="ListParagraph"/>
        <w:numPr>
          <w:ilvl w:val="0"/>
          <w:numId w:val="8"/>
        </w:numPr>
      </w:pPr>
      <w:r>
        <w:t>You have been given the task of observing and sorting spectra.  Describe the method you used to sort the spectra.</w:t>
      </w:r>
    </w:p>
    <w:p w14:paraId="3E548E09" w14:textId="77777777" w:rsidR="008C13B7" w:rsidRDefault="008C13B7" w:rsidP="008C13B7"/>
    <w:p w14:paraId="4CD9C835" w14:textId="77777777" w:rsidR="008C13B7" w:rsidRDefault="008C13B7" w:rsidP="008C13B7"/>
    <w:p w14:paraId="59E28A65" w14:textId="77777777" w:rsidR="008C13B7" w:rsidRDefault="008C13B7" w:rsidP="008C13B7"/>
    <w:p w14:paraId="62E4292B" w14:textId="77777777" w:rsidR="008C13B7" w:rsidRDefault="008C13B7" w:rsidP="008C13B7"/>
    <w:p w14:paraId="660C46B6" w14:textId="77777777" w:rsidR="008C13B7" w:rsidRDefault="008C13B7" w:rsidP="008C13B7"/>
    <w:p w14:paraId="0001AA22" w14:textId="77777777" w:rsidR="008C13B7" w:rsidRDefault="008C13B7" w:rsidP="008C13B7"/>
    <w:p w14:paraId="5AE8910C" w14:textId="77777777" w:rsidR="008C13B7" w:rsidRDefault="008C13B7" w:rsidP="008C13B7"/>
    <w:p w14:paraId="27116A21" w14:textId="77777777" w:rsidR="008C13B7" w:rsidRDefault="008C13B7" w:rsidP="008C13B7"/>
    <w:p w14:paraId="6221437C" w14:textId="77777777" w:rsidR="008C13B7" w:rsidRDefault="008C13B7" w:rsidP="008C13B7"/>
    <w:p w14:paraId="3126E189" w14:textId="77777777" w:rsidR="008C13B7" w:rsidRDefault="008C13B7" w:rsidP="008C13B7"/>
    <w:p w14:paraId="3BA7176B" w14:textId="77777777" w:rsidR="008C13B7" w:rsidRDefault="008C13B7" w:rsidP="008C13B7"/>
    <w:p w14:paraId="143A24C3" w14:textId="77777777" w:rsidR="008C13B7" w:rsidRDefault="008C13B7" w:rsidP="008C13B7"/>
    <w:p w14:paraId="15A10BDC" w14:textId="77777777" w:rsidR="008C13B7" w:rsidRDefault="008C13B7" w:rsidP="008C13B7">
      <w:pPr>
        <w:pStyle w:val="ListParagraph"/>
      </w:pPr>
    </w:p>
    <w:p w14:paraId="5E50A12E" w14:textId="77777777" w:rsidR="006421CD" w:rsidRDefault="006421CD" w:rsidP="008C13B7">
      <w:pPr>
        <w:pStyle w:val="ListParagraph"/>
        <w:numPr>
          <w:ilvl w:val="0"/>
          <w:numId w:val="8"/>
        </w:numPr>
      </w:pPr>
      <w:r>
        <w:t>What are</w:t>
      </w:r>
      <w:r w:rsidR="008C13B7">
        <w:t xml:space="preserve"> the results of your sorting?  What </w:t>
      </w:r>
      <w:r>
        <w:t>do</w:t>
      </w:r>
      <w:r w:rsidR="008C13B7">
        <w:t xml:space="preserve"> you observe?</w:t>
      </w:r>
    </w:p>
    <w:p w14:paraId="56444CA2" w14:textId="77777777" w:rsidR="006421CD" w:rsidRDefault="006421CD" w:rsidP="006421CD"/>
    <w:p w14:paraId="153CC469" w14:textId="77777777" w:rsidR="006421CD" w:rsidRDefault="006421CD" w:rsidP="006421CD"/>
    <w:p w14:paraId="5747B6A7" w14:textId="77777777" w:rsidR="006421CD" w:rsidRDefault="006421CD" w:rsidP="006421CD"/>
    <w:p w14:paraId="7536FB95" w14:textId="77777777" w:rsidR="006421CD" w:rsidRDefault="006421CD" w:rsidP="006421CD"/>
    <w:p w14:paraId="595E77F1" w14:textId="77777777" w:rsidR="008C13B7" w:rsidRDefault="008C13B7" w:rsidP="006421CD"/>
    <w:p w14:paraId="182C3949" w14:textId="77777777" w:rsidR="007443DC" w:rsidRDefault="007443DC" w:rsidP="008C13B7">
      <w:pPr>
        <w:pStyle w:val="ListParagraph"/>
        <w:numPr>
          <w:ilvl w:val="0"/>
          <w:numId w:val="8"/>
        </w:numPr>
      </w:pPr>
      <w:r>
        <w:t>Look for Patterns</w:t>
      </w:r>
      <w:r w:rsidR="00513A87">
        <w:t xml:space="preserve">. </w:t>
      </w:r>
      <w:r>
        <w:t xml:space="preserve"> </w:t>
      </w:r>
      <w:r w:rsidR="006421CD">
        <w:t xml:space="preserve">The features and patterns you observe are related to the objects that produced them.  </w:t>
      </w:r>
      <w:r>
        <w:t>Use any information you observe directly from the spectra or the information on the page to uncover any relationships.  Don’t worry if you don’t understand all the bits of information; just seek out those patterns.  What you find will lead you to your next question</w:t>
      </w:r>
      <w:bookmarkStart w:id="0" w:name="_GoBack"/>
      <w:bookmarkEnd w:id="0"/>
      <w:r>
        <w:t xml:space="preserve"> and launch your next voyage.</w:t>
      </w:r>
    </w:p>
    <w:p w14:paraId="739E6C19" w14:textId="77777777" w:rsidR="007443DC" w:rsidRDefault="007443DC" w:rsidP="007443DC"/>
    <w:p w14:paraId="1FA5FF55" w14:textId="77777777" w:rsidR="007443DC" w:rsidRDefault="007443DC" w:rsidP="007443DC"/>
    <w:p w14:paraId="3E412A48" w14:textId="77777777" w:rsidR="007443DC" w:rsidRDefault="007443DC" w:rsidP="007443DC"/>
    <w:p w14:paraId="64FFF428" w14:textId="77777777" w:rsidR="007443DC" w:rsidRDefault="007443DC" w:rsidP="007443DC"/>
    <w:p w14:paraId="4A4680DE" w14:textId="77777777" w:rsidR="007443DC" w:rsidRDefault="007443DC" w:rsidP="007443DC"/>
    <w:p w14:paraId="0DCA926D" w14:textId="77777777" w:rsidR="007443DC" w:rsidRDefault="007443DC" w:rsidP="007443DC"/>
    <w:p w14:paraId="2F6027E8" w14:textId="77777777" w:rsidR="007443DC" w:rsidRDefault="007443DC" w:rsidP="007443DC"/>
    <w:p w14:paraId="16E7ADA0" w14:textId="77777777" w:rsidR="007443DC" w:rsidRDefault="007443DC" w:rsidP="007443DC"/>
    <w:p w14:paraId="50FC8B65" w14:textId="77777777" w:rsidR="007443DC" w:rsidRDefault="007443DC" w:rsidP="007443DC"/>
    <w:p w14:paraId="037C8B58" w14:textId="77777777" w:rsidR="007443DC" w:rsidRDefault="007443DC" w:rsidP="007443DC"/>
    <w:p w14:paraId="5BFA66CA" w14:textId="77777777" w:rsidR="007443DC" w:rsidRDefault="007443DC" w:rsidP="007443DC"/>
    <w:p w14:paraId="30463996" w14:textId="77777777" w:rsidR="007443DC" w:rsidRDefault="007443DC" w:rsidP="008C13B7">
      <w:pPr>
        <w:pStyle w:val="ListParagraph"/>
        <w:numPr>
          <w:ilvl w:val="0"/>
          <w:numId w:val="8"/>
        </w:numPr>
      </w:pPr>
      <w:r>
        <w:t xml:space="preserve">List any questions that arise.  What would you like to know next?  </w:t>
      </w:r>
    </w:p>
    <w:p w14:paraId="111C000B" w14:textId="77777777" w:rsidR="007443DC" w:rsidRDefault="007443DC" w:rsidP="007443DC"/>
    <w:p w14:paraId="7A3A6395" w14:textId="77777777" w:rsidR="007443DC" w:rsidRDefault="007443DC" w:rsidP="007443DC"/>
    <w:p w14:paraId="2D0B572C" w14:textId="77777777" w:rsidR="007443DC" w:rsidRDefault="007443DC" w:rsidP="007443DC"/>
    <w:p w14:paraId="271BF932" w14:textId="77777777" w:rsidR="007443DC" w:rsidRDefault="007443DC" w:rsidP="007443DC"/>
    <w:p w14:paraId="7733AE34" w14:textId="77777777" w:rsidR="007443DC" w:rsidRDefault="007443DC" w:rsidP="007443DC"/>
    <w:p w14:paraId="14AF0631" w14:textId="77777777" w:rsidR="007443DC" w:rsidRDefault="007443DC" w:rsidP="007443DC"/>
    <w:p w14:paraId="198D3EAD" w14:textId="77777777" w:rsidR="007443DC" w:rsidRDefault="007443DC" w:rsidP="007443DC"/>
    <w:p w14:paraId="5AAA2127" w14:textId="77777777" w:rsidR="007443DC" w:rsidRDefault="007443DC" w:rsidP="007443DC"/>
    <w:p w14:paraId="4BC6B8BF" w14:textId="77777777" w:rsidR="007443DC" w:rsidRDefault="007443DC" w:rsidP="007443DC"/>
    <w:p w14:paraId="21AA6097" w14:textId="77777777" w:rsidR="008A0EEF" w:rsidRDefault="007443DC" w:rsidP="008C13B7">
      <w:pPr>
        <w:pStyle w:val="ListParagraph"/>
        <w:numPr>
          <w:ilvl w:val="0"/>
          <w:numId w:val="8"/>
        </w:numPr>
      </w:pPr>
      <w:r>
        <w:t>What resources or activi</w:t>
      </w:r>
      <w:r w:rsidR="00B56D61">
        <w:t>ties within or outside of Voyages could</w:t>
      </w:r>
      <w:r>
        <w:t xml:space="preserve"> you use to </w:t>
      </w:r>
      <w:r w:rsidR="00B56D61">
        <w:t>explore these questions</w:t>
      </w:r>
      <w:r>
        <w:t>?</w:t>
      </w:r>
    </w:p>
    <w:sectPr w:rsidR="008A0EEF" w:rsidSect="008A0EEF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F5386" w14:textId="77777777" w:rsidR="00000000" w:rsidRDefault="00513A87">
      <w:r>
        <w:separator/>
      </w:r>
    </w:p>
  </w:endnote>
  <w:endnote w:type="continuationSeparator" w:id="0">
    <w:p w14:paraId="2E873667" w14:textId="77777777" w:rsidR="00000000" w:rsidRDefault="0051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CD9CC6" w14:textId="77777777" w:rsidR="00235CAE" w:rsidRDefault="00235CAE" w:rsidP="008A0E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043285" w14:textId="77777777" w:rsidR="00235CAE" w:rsidRDefault="00235C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993475" w14:textId="77777777" w:rsidR="00235CAE" w:rsidRDefault="00235CAE" w:rsidP="008A0E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A8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7E3E7A" w14:textId="77777777" w:rsidR="00235CAE" w:rsidRDefault="00235C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8353C" w14:textId="77777777" w:rsidR="00000000" w:rsidRDefault="00513A87">
      <w:r>
        <w:separator/>
      </w:r>
    </w:p>
  </w:footnote>
  <w:footnote w:type="continuationSeparator" w:id="0">
    <w:p w14:paraId="5CE05B4C" w14:textId="77777777" w:rsidR="00000000" w:rsidRDefault="00513A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832B74" w14:textId="77777777" w:rsidR="00235CAE" w:rsidRDefault="00513A87">
    <w:pPr>
      <w:pStyle w:val="Header"/>
    </w:pPr>
    <w:r>
      <w:rPr>
        <w:noProof/>
      </w:rPr>
      <w:pict w14:anchorId="74CA434B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2C5152DC" w14:textId="77777777" w:rsidR="00235CAE" w:rsidRDefault="00235CAE" w:rsidP="008A0EEF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AF5172" w14:textId="77777777" w:rsidR="00235CAE" w:rsidRDefault="00513A87">
    <w:pPr>
      <w:pStyle w:val="Header"/>
    </w:pPr>
    <w:r>
      <w:rPr>
        <w:noProof/>
      </w:rPr>
      <w:pict w14:anchorId="0E8496B3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47F6BF04" w14:textId="77777777" w:rsidR="00235CAE" w:rsidRPr="00EC5827" w:rsidRDefault="00235CAE" w:rsidP="008A0EEF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600ADBAF" w14:textId="77777777" w:rsidR="00235CAE" w:rsidRPr="00EC5827" w:rsidRDefault="00235CAE" w:rsidP="008A0EEF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 w14:anchorId="0F960DA6"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1B4EF4E4" w14:textId="77777777" w:rsidR="00235CAE" w:rsidRPr="00EC5827" w:rsidRDefault="00235CAE" w:rsidP="008A0EEF">
                <w:pPr>
                  <w:pStyle w:val="Header"/>
                  <w:rPr>
                    <w:rFonts w:ascii="Arial" w:hAnsi="Arial"/>
                    <w:b/>
                  </w:rPr>
                </w:pPr>
                <w:r w:rsidRPr="00EC5827">
                  <w:rPr>
                    <w:rFonts w:ascii="Arial" w:hAnsi="Arial"/>
                    <w:b/>
                  </w:rPr>
                  <w:t>SkyServer Voyages Journal</w:t>
                </w:r>
              </w:p>
              <w:p w14:paraId="3F1591AA" w14:textId="77777777" w:rsidR="00235CAE" w:rsidRPr="00EC5827" w:rsidRDefault="00235CAE" w:rsidP="008A0EEF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235CAE">
      <w:rPr>
        <w:noProof/>
      </w:rPr>
      <w:drawing>
        <wp:anchor distT="0" distB="0" distL="114300" distR="114300" simplePos="0" relativeHeight="251662336" behindDoc="0" locked="0" layoutInCell="1" allowOverlap="1" wp14:anchorId="0A964AC3" wp14:editId="42BEC9D2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467"/>
    <w:multiLevelType w:val="hybridMultilevel"/>
    <w:tmpl w:val="F042C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8556CF"/>
    <w:rsid w:val="00235CAE"/>
    <w:rsid w:val="004D1C17"/>
    <w:rsid w:val="00513A87"/>
    <w:rsid w:val="006421CD"/>
    <w:rsid w:val="007443DC"/>
    <w:rsid w:val="007A6BE3"/>
    <w:rsid w:val="008556CF"/>
    <w:rsid w:val="008A0EEF"/>
    <w:rsid w:val="008C13B7"/>
    <w:rsid w:val="00B56D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7DD8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55</TotalTime>
  <Pages>2</Pages>
  <Words>227</Words>
  <Characters>1294</Characters>
  <Application>Microsoft Macintosh Word</Application>
  <DocSecurity>0</DocSecurity>
  <Lines>10</Lines>
  <Paragraphs>3</Paragraphs>
  <ScaleCrop>false</ScaleCrop>
  <Company>Educational Consultant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3</cp:revision>
  <cp:lastPrinted>2013-10-23T16:07:00Z</cp:lastPrinted>
  <dcterms:created xsi:type="dcterms:W3CDTF">2013-11-01T17:35:00Z</dcterms:created>
  <dcterms:modified xsi:type="dcterms:W3CDTF">2014-09-19T15:31:00Z</dcterms:modified>
</cp:coreProperties>
</file>